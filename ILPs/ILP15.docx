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0DA9" w14:textId="2249B4E4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1F1902">
        <w:t>15</w:t>
      </w:r>
      <w:r>
        <w:t>:</w:t>
      </w:r>
      <w:r w:rsidR="001F1902">
        <w:t xml:space="preserve"> Generics (Part 2)</w:t>
      </w:r>
      <w:bookmarkEnd w:id="0"/>
    </w:p>
    <w:p w14:paraId="3DF8F67E" w14:textId="6DAE41C8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1F1902">
        <w:t>“The Rust Programming Language” Chapter 10.1 &amp; Google research as necessary</w:t>
      </w:r>
    </w:p>
    <w:p w14:paraId="13152168" w14:textId="3E3875FD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1F1902">
        <w:t xml:space="preserve"> No assignment</w:t>
      </w:r>
    </w:p>
    <w:p w14:paraId="2CAF6042" w14:textId="1E7A833B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3B46FD">
        <w:rPr>
          <w:b/>
          <w:bCs/>
        </w:rPr>
        <w:t xml:space="preserve"> </w:t>
      </w:r>
      <w:r w:rsidR="003B46FD">
        <w:t xml:space="preserve">Students may find it helpful to submit simple generic definitions </w:t>
      </w:r>
      <w:r w:rsidR="00A2164B">
        <w:t>for practice</w:t>
      </w:r>
    </w:p>
    <w:p w14:paraId="5F0C96C5" w14:textId="77777777" w:rsidR="003F5572" w:rsidRPr="00A2164B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08ADE913" w14:textId="2455444C" w:rsidR="00023A91" w:rsidRDefault="00023A91" w:rsidP="00023A91">
      <w:pPr>
        <w:pStyle w:val="ListParagraph"/>
        <w:numPr>
          <w:ilvl w:val="1"/>
          <w:numId w:val="4"/>
        </w:numPr>
        <w:spacing w:line="360" w:lineRule="auto"/>
      </w:pPr>
      <w:r>
        <w:t>Evaluate when generics are most appropriate to be use</w:t>
      </w:r>
      <w:r w:rsidR="00211B95">
        <w:t>d</w:t>
      </w:r>
    </w:p>
    <w:p w14:paraId="5095773D" w14:textId="16A23374" w:rsidR="00023A91" w:rsidRDefault="00633376" w:rsidP="00023A91">
      <w:pPr>
        <w:pStyle w:val="ListParagraph"/>
        <w:numPr>
          <w:ilvl w:val="1"/>
          <w:numId w:val="4"/>
        </w:numPr>
        <w:spacing w:line="360" w:lineRule="auto"/>
      </w:pPr>
      <w:r>
        <w:t>Apply generics to solve common problems</w:t>
      </w:r>
    </w:p>
    <w:p w14:paraId="0100F8C2" w14:textId="183C5834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633376">
        <w:rPr>
          <w:b/>
          <w:bCs/>
        </w:rPr>
        <w:t xml:space="preserve"> </w:t>
      </w:r>
      <w:r w:rsidR="00633376">
        <w:t xml:space="preserve">Understanding generics is crucial, but </w:t>
      </w:r>
      <w:r w:rsidR="00F72FAC">
        <w:t>creating and using generics is even more important</w:t>
      </w:r>
      <w:r w:rsidR="00633376">
        <w:t xml:space="preserve">. </w:t>
      </w:r>
    </w:p>
    <w:p w14:paraId="1D53E140" w14:textId="77777777" w:rsidR="003F5572" w:rsidRPr="00F72FAC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38324A7A" w14:textId="74AB1417" w:rsidR="00F72FAC" w:rsidRDefault="00F72FAC" w:rsidP="00F72FAC">
      <w:pPr>
        <w:pStyle w:val="ListParagraph"/>
        <w:numPr>
          <w:ilvl w:val="1"/>
          <w:numId w:val="4"/>
        </w:numPr>
        <w:spacing w:line="360" w:lineRule="auto"/>
      </w:pPr>
      <w:r>
        <w:t xml:space="preserve">Review Rust syntax and </w:t>
      </w:r>
      <w:r w:rsidR="00D73AF9">
        <w:t>use cases for generics</w:t>
      </w:r>
    </w:p>
    <w:p w14:paraId="36381106" w14:textId="7DDF3AF6" w:rsidR="00D73AF9" w:rsidRDefault="006402D1" w:rsidP="00F72FAC">
      <w:pPr>
        <w:pStyle w:val="ListParagraph"/>
        <w:numPr>
          <w:ilvl w:val="1"/>
          <w:numId w:val="4"/>
        </w:numPr>
        <w:spacing w:line="360" w:lineRule="auto"/>
      </w:pPr>
      <w:r>
        <w:t xml:space="preserve">Play a “Generic / Not Generic” game to illustrate the </w:t>
      </w:r>
      <w:r w:rsidR="00F20C40">
        <w:t>common use cases of generics</w:t>
      </w:r>
    </w:p>
    <w:p w14:paraId="35F525A0" w14:textId="484818AA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7B0A8F">
        <w:t xml:space="preserve"> Create a generic and have it interact with </w:t>
      </w:r>
      <w:r w:rsidR="004C1677">
        <w:t>various</w:t>
      </w:r>
      <w:r w:rsidR="007B0A8F">
        <w:t xml:space="preserve"> </w:t>
      </w:r>
      <w:r w:rsidR="00722DBE">
        <w:t>concrete data types.</w:t>
      </w:r>
    </w:p>
    <w:sectPr w:rsidR="003F5572" w:rsidRPr="003F5572" w:rsidSect="00EA60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02"/>
    <w:rsid w:val="0001484E"/>
    <w:rsid w:val="00023A91"/>
    <w:rsid w:val="001F1902"/>
    <w:rsid w:val="00211B95"/>
    <w:rsid w:val="003B46FD"/>
    <w:rsid w:val="003C31ED"/>
    <w:rsid w:val="003F5572"/>
    <w:rsid w:val="004C1677"/>
    <w:rsid w:val="00633376"/>
    <w:rsid w:val="006402D1"/>
    <w:rsid w:val="00722DBE"/>
    <w:rsid w:val="007B0A8F"/>
    <w:rsid w:val="00917B78"/>
    <w:rsid w:val="00A2164B"/>
    <w:rsid w:val="00A8508F"/>
    <w:rsid w:val="00BA0F34"/>
    <w:rsid w:val="00C76A2B"/>
    <w:rsid w:val="00D73AF9"/>
    <w:rsid w:val="00DD4787"/>
    <w:rsid w:val="00EA6056"/>
    <w:rsid w:val="00F20C40"/>
    <w:rsid w:val="00F72FAC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A14A"/>
  <w15:chartTrackingRefBased/>
  <w15:docId w15:val="{C19B96F7-B01E-1E42-9CA2-C7F19FC1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15</cp:revision>
  <dcterms:created xsi:type="dcterms:W3CDTF">2024-04-29T16:08:00Z</dcterms:created>
  <dcterms:modified xsi:type="dcterms:W3CDTF">2024-04-29T16:15:00Z</dcterms:modified>
</cp:coreProperties>
</file>