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6FCD" w14:textId="2E668658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A56EAB">
        <w:t>19</w:t>
      </w:r>
      <w:r>
        <w:t xml:space="preserve">: </w:t>
      </w:r>
      <w:bookmarkEnd w:id="0"/>
      <w:r w:rsidR="00A56EAB">
        <w:t>Lifetimes (Part 2)</w:t>
      </w:r>
    </w:p>
    <w:p w14:paraId="64D8CCF5" w14:textId="4C7DE46B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953384">
        <w:t>“The Rust Programming Language” Chapter 10.3</w:t>
      </w:r>
    </w:p>
    <w:p w14:paraId="6C3BC9C3" w14:textId="516AFE09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953384">
        <w:rPr>
          <w:b/>
          <w:bCs/>
        </w:rPr>
        <w:t xml:space="preserve"> </w:t>
      </w:r>
      <w:r w:rsidR="00953384">
        <w:t>PEX 2 Due after Lesson 20</w:t>
      </w:r>
    </w:p>
    <w:p w14:paraId="4CB83A38" w14:textId="24EFE217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953384">
        <w:rPr>
          <w:b/>
          <w:bCs/>
        </w:rPr>
        <w:t xml:space="preserve"> </w:t>
      </w:r>
      <w:r w:rsidR="00953384">
        <w:t>Review Lesson 18 material</w:t>
      </w:r>
      <w:r w:rsidR="001A7926">
        <w:t xml:space="preserve"> (It may be useful to have students write an example of valid lifetime use and invalid lifetime use as a preflight activity).</w:t>
      </w:r>
    </w:p>
    <w:p w14:paraId="529E6443" w14:textId="3BA91CF6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70FDEE3A" w14:textId="5A34C7AF" w:rsidR="00E51C55" w:rsidRDefault="00C41609" w:rsidP="00E51C55">
      <w:pPr>
        <w:pStyle w:val="ListParagraph"/>
        <w:numPr>
          <w:ilvl w:val="1"/>
          <w:numId w:val="4"/>
        </w:numPr>
        <w:spacing w:line="360" w:lineRule="auto"/>
      </w:pPr>
      <w:r>
        <w:t>Apply lifetimes to exercise memory-safe programming</w:t>
      </w:r>
      <w:r w:rsidR="006F1B06">
        <w:t>.</w:t>
      </w:r>
    </w:p>
    <w:p w14:paraId="0174CEBC" w14:textId="414DA2CF" w:rsidR="00C41609" w:rsidRDefault="00C41609" w:rsidP="00E51C55">
      <w:pPr>
        <w:pStyle w:val="ListParagraph"/>
        <w:numPr>
          <w:ilvl w:val="1"/>
          <w:numId w:val="4"/>
        </w:numPr>
        <w:spacing w:line="360" w:lineRule="auto"/>
      </w:pPr>
      <w:r>
        <w:t>Analyze code and determine if it passes the Borrow Checker</w:t>
      </w:r>
    </w:p>
    <w:p w14:paraId="21794A17" w14:textId="5CDCC2EB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DB6EC8">
        <w:rPr>
          <w:b/>
          <w:bCs/>
        </w:rPr>
        <w:t xml:space="preserve"> </w:t>
      </w:r>
      <w:r w:rsidR="00DB6EC8">
        <w:t xml:space="preserve">Lifetimes, being strictly unique to Rust, </w:t>
      </w:r>
      <w:r w:rsidR="00C123AB">
        <w:t xml:space="preserve">are </w:t>
      </w:r>
      <w:r w:rsidR="00AC7C46">
        <w:t xml:space="preserve">conceptually difficult </w:t>
      </w:r>
      <w:r w:rsidR="00152B8A">
        <w:t>initially</w:t>
      </w:r>
      <w:r w:rsidR="00AC7C46">
        <w:t>. It is imperative that students receive ample practice</w:t>
      </w:r>
      <w:r w:rsidR="00152B8A">
        <w:t xml:space="preserve"> with thinking about lifetimes, manipulating timelines, and learning the “Rust-isms” surrounding the lifetime concept.</w:t>
      </w:r>
    </w:p>
    <w:p w14:paraId="451C0F79" w14:textId="77777777" w:rsidR="003F5572" w:rsidRPr="00EF4987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</w:p>
    <w:p w14:paraId="197BDD70" w14:textId="7835CA7D" w:rsidR="00EF4987" w:rsidRDefault="006F1B06" w:rsidP="00EF4987">
      <w:pPr>
        <w:pStyle w:val="ListParagraph"/>
        <w:numPr>
          <w:ilvl w:val="1"/>
          <w:numId w:val="4"/>
        </w:numPr>
        <w:spacing w:line="360" w:lineRule="auto"/>
      </w:pPr>
      <w:r>
        <w:t xml:space="preserve">Review Lesson </w:t>
      </w:r>
      <w:r w:rsidR="00BF497F">
        <w:t xml:space="preserve">18 </w:t>
      </w:r>
      <w:r w:rsidR="00686A31">
        <w:t>concepts on lifetimes</w:t>
      </w:r>
    </w:p>
    <w:p w14:paraId="799A03E7" w14:textId="7D08EC1D" w:rsidR="00686A31" w:rsidRDefault="00686A31" w:rsidP="00EF4987">
      <w:pPr>
        <w:pStyle w:val="ListParagraph"/>
        <w:numPr>
          <w:ilvl w:val="1"/>
          <w:numId w:val="4"/>
        </w:numPr>
        <w:spacing w:line="360" w:lineRule="auto"/>
      </w:pPr>
      <w:r>
        <w:t xml:space="preserve">Introduce </w:t>
      </w:r>
      <w:r w:rsidR="00794501">
        <w:t>lifetime annotations in struct definitions</w:t>
      </w:r>
    </w:p>
    <w:p w14:paraId="5B449713" w14:textId="1BF8C0AE" w:rsidR="00794501" w:rsidRDefault="005241D9" w:rsidP="00EF4987">
      <w:pPr>
        <w:pStyle w:val="ListParagraph"/>
        <w:numPr>
          <w:ilvl w:val="1"/>
          <w:numId w:val="4"/>
        </w:numPr>
        <w:spacing w:line="360" w:lineRule="auto"/>
      </w:pPr>
      <w:r>
        <w:t>Review thinking in terms of lifetimes</w:t>
      </w:r>
    </w:p>
    <w:p w14:paraId="17286EAC" w14:textId="10FB6692" w:rsidR="005241D9" w:rsidRDefault="005241D9" w:rsidP="00EF4987">
      <w:pPr>
        <w:pStyle w:val="ListParagraph"/>
        <w:numPr>
          <w:ilvl w:val="1"/>
          <w:numId w:val="4"/>
        </w:numPr>
        <w:spacing w:line="360" w:lineRule="auto"/>
      </w:pPr>
      <w:r>
        <w:t>Briefly discuss Lifetime Elision</w:t>
      </w:r>
    </w:p>
    <w:p w14:paraId="225973A1" w14:textId="16FD42B0" w:rsidR="005241D9" w:rsidRDefault="005241D9" w:rsidP="00EF4987">
      <w:pPr>
        <w:pStyle w:val="ListParagraph"/>
        <w:numPr>
          <w:ilvl w:val="1"/>
          <w:numId w:val="4"/>
        </w:numPr>
        <w:spacing w:line="360" w:lineRule="auto"/>
      </w:pPr>
      <w:r>
        <w:t>Summarize generics, traits, and lifetimes used together</w:t>
      </w:r>
    </w:p>
    <w:p w14:paraId="608A7ADC" w14:textId="4AC9F948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5241D9">
        <w:rPr>
          <w:b/>
          <w:bCs/>
        </w:rPr>
        <w:t xml:space="preserve"> </w:t>
      </w:r>
      <w:r w:rsidR="005241D9">
        <w:t xml:space="preserve">Use generics, traits, structs, methods, and lifetimes (annotated wherever suitable) </w:t>
      </w:r>
      <w:r w:rsidR="00A00EA9">
        <w:t>in a simple program that provides output dependent upon user input.</w:t>
      </w:r>
    </w:p>
    <w:sectPr w:rsidR="003F5572" w:rsidRPr="003F5572" w:rsidSect="002E64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AB"/>
    <w:rsid w:val="0001484E"/>
    <w:rsid w:val="00152B8A"/>
    <w:rsid w:val="001A7926"/>
    <w:rsid w:val="002E640B"/>
    <w:rsid w:val="003C31ED"/>
    <w:rsid w:val="003F5572"/>
    <w:rsid w:val="005241D9"/>
    <w:rsid w:val="00686A31"/>
    <w:rsid w:val="006F1B06"/>
    <w:rsid w:val="00794501"/>
    <w:rsid w:val="00917B78"/>
    <w:rsid w:val="00953384"/>
    <w:rsid w:val="00A00EA9"/>
    <w:rsid w:val="00A56EAB"/>
    <w:rsid w:val="00AC7C46"/>
    <w:rsid w:val="00BA0F34"/>
    <w:rsid w:val="00BA1925"/>
    <w:rsid w:val="00BF497F"/>
    <w:rsid w:val="00C123AB"/>
    <w:rsid w:val="00C41609"/>
    <w:rsid w:val="00C76A2B"/>
    <w:rsid w:val="00DB6EC8"/>
    <w:rsid w:val="00E51C55"/>
    <w:rsid w:val="00EF4987"/>
    <w:rsid w:val="00F202A4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363B"/>
  <w15:chartTrackingRefBased/>
  <w15:docId w15:val="{ED65847D-EDBC-0F4D-8C7D-ECD59C9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22</cp:revision>
  <dcterms:created xsi:type="dcterms:W3CDTF">2024-04-29T17:20:00Z</dcterms:created>
  <dcterms:modified xsi:type="dcterms:W3CDTF">2024-04-29T20:33:00Z</dcterms:modified>
</cp:coreProperties>
</file>