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5436" w14:textId="38A62C21" w:rsidR="0001484E" w:rsidRPr="0001484E" w:rsidRDefault="003F5572" w:rsidP="0001484E">
      <w:pPr>
        <w:pStyle w:val="Heading3"/>
        <w:spacing w:line="360" w:lineRule="auto"/>
      </w:pPr>
      <w:bookmarkStart w:id="0" w:name="lesson-7-iterators-and-closures"/>
      <w:r>
        <w:t xml:space="preserve">Lesson </w:t>
      </w:r>
      <w:r w:rsidR="00EF0E41">
        <w:t>11:</w:t>
      </w:r>
      <w:bookmarkEnd w:id="0"/>
      <w:r w:rsidR="00EF0E41">
        <w:t xml:space="preserve"> Advanced Control Flow</w:t>
      </w:r>
    </w:p>
    <w:p w14:paraId="04258199" w14:textId="394F3574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Reading:</w:t>
      </w:r>
      <w:r w:rsidR="006241EE">
        <w:t xml:space="preserve"> </w:t>
      </w:r>
      <w:r w:rsidR="0078552F">
        <w:t>“The Rust Programming Language” Chapter 6.3</w:t>
      </w:r>
    </w:p>
    <w:p w14:paraId="2DE9863A" w14:textId="49531ECF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Assignments:</w:t>
      </w:r>
      <w:r w:rsidR="00DE2ECE">
        <w:rPr>
          <w:b/>
          <w:bCs/>
        </w:rPr>
        <w:t xml:space="preserve"> </w:t>
      </w:r>
      <w:r w:rsidR="00DE2ECE">
        <w:t xml:space="preserve">No assignment </w:t>
      </w:r>
    </w:p>
    <w:p w14:paraId="72CF2906" w14:textId="54968603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Preflight:</w:t>
      </w:r>
      <w:r w:rsidR="00BF11FE">
        <w:rPr>
          <w:b/>
          <w:bCs/>
        </w:rPr>
        <w:t xml:space="preserve"> </w:t>
      </w:r>
      <w:r w:rsidR="00BF11FE">
        <w:t xml:space="preserve">No preflight </w:t>
      </w:r>
      <w:r w:rsidR="00185FBE">
        <w:t>is assigned</w:t>
      </w:r>
    </w:p>
    <w:p w14:paraId="1065AFBD" w14:textId="0FB0C542" w:rsidR="003F5572" w:rsidRPr="00185FBE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Lesson Goals:</w:t>
      </w:r>
    </w:p>
    <w:p w14:paraId="190A520F" w14:textId="1CD11495" w:rsidR="00185FBE" w:rsidRDefault="00FE6A77" w:rsidP="00185FBE">
      <w:pPr>
        <w:pStyle w:val="ListParagraph"/>
        <w:numPr>
          <w:ilvl w:val="1"/>
          <w:numId w:val="4"/>
        </w:numPr>
        <w:spacing w:line="360" w:lineRule="auto"/>
      </w:pPr>
      <w:r>
        <w:t>Introduce students to the If-Let syntax and its common use cases</w:t>
      </w:r>
    </w:p>
    <w:p w14:paraId="134FB9EA" w14:textId="16E8FA43" w:rsidR="00FE6A77" w:rsidRDefault="007417A2" w:rsidP="00185FBE">
      <w:pPr>
        <w:pStyle w:val="ListParagraph"/>
        <w:numPr>
          <w:ilvl w:val="1"/>
          <w:numId w:val="4"/>
        </w:numPr>
        <w:spacing w:line="360" w:lineRule="auto"/>
      </w:pPr>
      <w:r>
        <w:t>Understand when to use match vs. if-let</w:t>
      </w:r>
    </w:p>
    <w:p w14:paraId="28138FFF" w14:textId="02B4D4E9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Motivation:</w:t>
      </w:r>
      <w:r w:rsidR="00377ABB">
        <w:rPr>
          <w:b/>
          <w:bCs/>
        </w:rPr>
        <w:t xml:space="preserve"> </w:t>
      </w:r>
      <w:r w:rsidR="00377ABB">
        <w:t xml:space="preserve">For situations where match would render </w:t>
      </w:r>
      <w:r w:rsidR="005F4491">
        <w:t>a too</w:t>
      </w:r>
      <w:r w:rsidR="00413E85">
        <w:t>-</w:t>
      </w:r>
      <w:r w:rsidR="005F4491">
        <w:t xml:space="preserve">verbose statement, </w:t>
      </w:r>
      <w:r w:rsidR="00B42218">
        <w:t>if-let is a critical tool in a Rust developer’s toolbox.</w:t>
      </w:r>
    </w:p>
    <w:p w14:paraId="1187F52B" w14:textId="77777777" w:rsidR="003F5572" w:rsidRPr="00413E85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Lecture:</w:t>
      </w:r>
    </w:p>
    <w:p w14:paraId="7E31909F" w14:textId="4C1BA792" w:rsidR="00413E85" w:rsidRDefault="00BF176D" w:rsidP="00413E85">
      <w:pPr>
        <w:pStyle w:val="ListParagraph"/>
        <w:numPr>
          <w:ilvl w:val="1"/>
          <w:numId w:val="4"/>
        </w:numPr>
        <w:spacing w:line="360" w:lineRule="auto"/>
      </w:pPr>
      <w:r>
        <w:t>Introduce If-Let syntax</w:t>
      </w:r>
    </w:p>
    <w:p w14:paraId="668296B7" w14:textId="24936A68" w:rsidR="00BF176D" w:rsidRDefault="00694014" w:rsidP="00413E85">
      <w:pPr>
        <w:pStyle w:val="ListParagraph"/>
        <w:numPr>
          <w:ilvl w:val="1"/>
          <w:numId w:val="4"/>
        </w:numPr>
        <w:spacing w:line="360" w:lineRule="auto"/>
      </w:pPr>
      <w:r>
        <w:t>Give examples</w:t>
      </w:r>
      <w:r w:rsidR="00BF176D">
        <w:t xml:space="preserve"> using both match &amp; If-Let statements</w:t>
      </w:r>
    </w:p>
    <w:p w14:paraId="27D529B2" w14:textId="06A9CFF5" w:rsidR="003F5572" w:rsidRP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Lab:</w:t>
      </w:r>
      <w:r w:rsidR="00694014">
        <w:rPr>
          <w:b/>
          <w:bCs/>
        </w:rPr>
        <w:t xml:space="preserve"> </w:t>
      </w:r>
      <w:r w:rsidR="00694014">
        <w:t xml:space="preserve">Create a simple rust program </w:t>
      </w:r>
      <w:r w:rsidR="00535823">
        <w:t>that</w:t>
      </w:r>
      <w:r w:rsidR="00407AF5">
        <w:t xml:space="preserve"> utilizes</w:t>
      </w:r>
      <w:r w:rsidR="00694014">
        <w:t xml:space="preserve"> an enum</w:t>
      </w:r>
      <w:r w:rsidR="00407AF5">
        <w:t xml:space="preserve"> </w:t>
      </w:r>
      <w:r w:rsidR="00535823">
        <w:t xml:space="preserve">to </w:t>
      </w:r>
      <w:r w:rsidR="00195FCE">
        <w:t>demonstrate knowledge of the If-Let syntax and use cases</w:t>
      </w:r>
      <w:r w:rsidR="008B3822">
        <w:t>. Also</w:t>
      </w:r>
      <w:r w:rsidR="009B6824">
        <w:t>,</w:t>
      </w:r>
      <w:r w:rsidR="008B3822">
        <w:t xml:space="preserve"> properly use a match statement to show </w:t>
      </w:r>
      <w:r w:rsidR="00442B3A">
        <w:t xml:space="preserve">an </w:t>
      </w:r>
      <w:r w:rsidR="008B3822">
        <w:t xml:space="preserve">understanding of </w:t>
      </w:r>
      <w:r w:rsidR="00442B3A">
        <w:t xml:space="preserve">the </w:t>
      </w:r>
      <w:r w:rsidR="008B3822">
        <w:t xml:space="preserve">differences between the two Rust </w:t>
      </w:r>
      <w:r w:rsidR="00442B3A">
        <w:t>tools.</w:t>
      </w:r>
    </w:p>
    <w:sectPr w:rsidR="003F5572" w:rsidRPr="003F5572" w:rsidSect="00CB0F8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A2C54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A991"/>
    <w:multiLevelType w:val="multilevel"/>
    <w:tmpl w:val="0D26E1A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0C31F96"/>
    <w:multiLevelType w:val="hybridMultilevel"/>
    <w:tmpl w:val="7E36531E"/>
    <w:lvl w:ilvl="0" w:tplc="8C062B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B3C61"/>
    <w:multiLevelType w:val="hybridMultilevel"/>
    <w:tmpl w:val="2C18E022"/>
    <w:lvl w:ilvl="0" w:tplc="4DE84E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078639">
    <w:abstractNumId w:val="0"/>
  </w:num>
  <w:num w:numId="2" w16cid:durableId="1855456795">
    <w:abstractNumId w:val="1"/>
  </w:num>
  <w:num w:numId="3" w16cid:durableId="428816284">
    <w:abstractNumId w:val="3"/>
  </w:num>
  <w:num w:numId="4" w16cid:durableId="740102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A0"/>
    <w:rsid w:val="0001484E"/>
    <w:rsid w:val="00185FBE"/>
    <w:rsid w:val="00195FCE"/>
    <w:rsid w:val="00377ABB"/>
    <w:rsid w:val="003C31ED"/>
    <w:rsid w:val="003F5572"/>
    <w:rsid w:val="00407AF5"/>
    <w:rsid w:val="00413E85"/>
    <w:rsid w:val="00442B3A"/>
    <w:rsid w:val="00456A52"/>
    <w:rsid w:val="00535823"/>
    <w:rsid w:val="005C113D"/>
    <w:rsid w:val="005F4491"/>
    <w:rsid w:val="006241EE"/>
    <w:rsid w:val="0069269B"/>
    <w:rsid w:val="00694014"/>
    <w:rsid w:val="007417A2"/>
    <w:rsid w:val="0078552F"/>
    <w:rsid w:val="008B3822"/>
    <w:rsid w:val="00917B78"/>
    <w:rsid w:val="009B6824"/>
    <w:rsid w:val="00B42218"/>
    <w:rsid w:val="00BA0F34"/>
    <w:rsid w:val="00BF11FE"/>
    <w:rsid w:val="00BF176D"/>
    <w:rsid w:val="00C350A0"/>
    <w:rsid w:val="00C76A2B"/>
    <w:rsid w:val="00CA65C5"/>
    <w:rsid w:val="00CB0F83"/>
    <w:rsid w:val="00DE2ECE"/>
    <w:rsid w:val="00E30272"/>
    <w:rsid w:val="00EF0E41"/>
    <w:rsid w:val="00FD1549"/>
    <w:rsid w:val="00FE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48BD2"/>
  <w15:chartTrackingRefBased/>
  <w15:docId w15:val="{D262951C-87A5-1A4B-9000-F0FEE6C8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572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3F5572"/>
    <w:pPr>
      <w:numPr>
        <w:numId w:val="1"/>
      </w:numPr>
      <w:contextualSpacing/>
    </w:pPr>
  </w:style>
  <w:style w:type="paragraph" w:customStyle="1" w:styleId="Compact">
    <w:name w:val="Compact"/>
    <w:basedOn w:val="BodyText"/>
    <w:qFormat/>
    <w:rsid w:val="003F5572"/>
    <w:pPr>
      <w:spacing w:before="36" w:after="36" w:line="240" w:lineRule="auto"/>
    </w:pPr>
    <w:rPr>
      <w:kern w:val="0"/>
      <w:sz w:val="24"/>
      <w:szCs w:val="24"/>
      <w14:ligatures w14:val="none"/>
    </w:rPr>
  </w:style>
  <w:style w:type="character" w:customStyle="1" w:styleId="VerbatimChar">
    <w:name w:val="Verbatim Char"/>
    <w:basedOn w:val="DefaultParagraphFont"/>
    <w:link w:val="SourceCode"/>
    <w:rsid w:val="003F5572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3F5572"/>
    <w:pPr>
      <w:wordWrap w:val="0"/>
      <w:spacing w:after="200" w:line="240" w:lineRule="auto"/>
    </w:pPr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3F557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F5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vepetzold/Library/Group%20Containers/UBF8T346G9.Office/User%20Content.localized/Templates.localized/ILP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ILP_TEMPLATE.dotx</Template>
  <TotalTime>26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Petzold</dc:creator>
  <cp:keywords/>
  <dc:description/>
  <cp:lastModifiedBy>Petzold, David J C2C USAF USAFA CW/CS25</cp:lastModifiedBy>
  <cp:revision>26</cp:revision>
  <dcterms:created xsi:type="dcterms:W3CDTF">2024-04-28T23:39:00Z</dcterms:created>
  <dcterms:modified xsi:type="dcterms:W3CDTF">2024-04-29T00:59:00Z</dcterms:modified>
</cp:coreProperties>
</file>