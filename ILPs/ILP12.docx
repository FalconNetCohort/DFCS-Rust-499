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001F" w14:textId="5D3AC3B1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1B4933">
        <w:t>12</w:t>
      </w:r>
      <w:r>
        <w:t>:</w:t>
      </w:r>
      <w:r w:rsidR="001B4933">
        <w:t xml:space="preserve"> </w:t>
      </w:r>
      <w:bookmarkEnd w:id="0"/>
      <w:r w:rsidR="001B4933">
        <w:t>Structs (Part 1)</w:t>
      </w:r>
      <w:r w:rsidR="005E3959">
        <w:t xml:space="preserve"> &amp; Block 2 – Types</w:t>
      </w:r>
    </w:p>
    <w:p w14:paraId="2A805E6F" w14:textId="6F1ABA39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1B4933">
        <w:t xml:space="preserve">“The Rust Programming Language” Chapter </w:t>
      </w:r>
      <w:r w:rsidR="00491DE0">
        <w:t>5.1</w:t>
      </w:r>
    </w:p>
    <w:p w14:paraId="19B39282" w14:textId="666C74E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491DE0">
        <w:t xml:space="preserve"> No assignments</w:t>
      </w:r>
    </w:p>
    <w:p w14:paraId="190831F6" w14:textId="4523CE05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491DE0">
        <w:t xml:space="preserve"> No preflight is required, but a review of C-style structs may prove helpful.</w:t>
      </w:r>
    </w:p>
    <w:p w14:paraId="6A716EB3" w14:textId="77777777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</w:p>
    <w:p w14:paraId="5FDC7C3C" w14:textId="7375DDC5" w:rsidR="00491DE0" w:rsidRDefault="00491DE0" w:rsidP="00491DE0">
      <w:pPr>
        <w:pStyle w:val="ListParagraph"/>
        <w:numPr>
          <w:ilvl w:val="1"/>
          <w:numId w:val="4"/>
        </w:numPr>
        <w:spacing w:line="360" w:lineRule="auto"/>
      </w:pPr>
      <w:r>
        <w:t>Understand syntactic differences between structs in C and structs in Rust</w:t>
      </w:r>
    </w:p>
    <w:p w14:paraId="545997FD" w14:textId="14A33EC8" w:rsidR="00491DE0" w:rsidRDefault="00E35DD5" w:rsidP="00EA6E53">
      <w:pPr>
        <w:pStyle w:val="ListParagraph"/>
        <w:numPr>
          <w:ilvl w:val="1"/>
          <w:numId w:val="4"/>
        </w:numPr>
        <w:spacing w:line="360" w:lineRule="auto"/>
      </w:pPr>
      <w:r>
        <w:t xml:space="preserve">Use structs to </w:t>
      </w:r>
      <w:r w:rsidR="00976C58">
        <w:t>define and instantiate user-defined types</w:t>
      </w:r>
    </w:p>
    <w:p w14:paraId="148A89CF" w14:textId="57AB497D" w:rsidR="00377013" w:rsidRDefault="003F5572" w:rsidP="00377013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377013">
        <w:rPr>
          <w:b/>
          <w:bCs/>
        </w:rPr>
        <w:t xml:space="preserve"> </w:t>
      </w:r>
      <w:r w:rsidR="00377013">
        <w:t xml:space="preserve">Structs are a critical element to </w:t>
      </w:r>
      <w:r w:rsidR="00EA3EB7">
        <w:t xml:space="preserve">OOP and Rust </w:t>
      </w:r>
    </w:p>
    <w:p w14:paraId="432AC4DE" w14:textId="57FB837D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  <w:r w:rsidR="00EA3EB7">
        <w:t xml:space="preserve"> </w:t>
      </w:r>
    </w:p>
    <w:p w14:paraId="5A97ADC1" w14:textId="09765293" w:rsidR="005E3959" w:rsidRDefault="005E3959" w:rsidP="005E3959">
      <w:pPr>
        <w:pStyle w:val="ListParagraph"/>
        <w:numPr>
          <w:ilvl w:val="1"/>
          <w:numId w:val="4"/>
        </w:numPr>
        <w:spacing w:line="360" w:lineRule="auto"/>
      </w:pPr>
      <w:r>
        <w:t>Introduce students to new block (“Types”)</w:t>
      </w:r>
    </w:p>
    <w:p w14:paraId="2B61F0EF" w14:textId="2BE5FFD0" w:rsidR="005F174F" w:rsidRDefault="005F174F" w:rsidP="005F174F">
      <w:pPr>
        <w:pStyle w:val="ListParagraph"/>
        <w:numPr>
          <w:ilvl w:val="1"/>
          <w:numId w:val="4"/>
        </w:numPr>
        <w:spacing w:line="360" w:lineRule="auto"/>
      </w:pPr>
      <w:r>
        <w:t>Review common uses of structs</w:t>
      </w:r>
    </w:p>
    <w:p w14:paraId="049CD80A" w14:textId="02E08F05" w:rsidR="005F174F" w:rsidRDefault="00703EBC" w:rsidP="005F174F">
      <w:pPr>
        <w:pStyle w:val="ListParagraph"/>
        <w:numPr>
          <w:ilvl w:val="1"/>
          <w:numId w:val="4"/>
        </w:numPr>
        <w:spacing w:line="360" w:lineRule="auto"/>
      </w:pPr>
      <w:r>
        <w:t>Overview the Rust-specific syntax for structs</w:t>
      </w:r>
    </w:p>
    <w:p w14:paraId="42C854FD" w14:textId="2EC82199" w:rsidR="00703EBC" w:rsidRDefault="00703EBC" w:rsidP="005F174F">
      <w:pPr>
        <w:pStyle w:val="ListParagraph"/>
        <w:numPr>
          <w:ilvl w:val="1"/>
          <w:numId w:val="4"/>
        </w:numPr>
        <w:spacing w:line="360" w:lineRule="auto"/>
      </w:pPr>
      <w:r>
        <w:t>Show</w:t>
      </w:r>
      <w:r w:rsidR="0075056D">
        <w:t xml:space="preserve"> how Rust structs are defined</w:t>
      </w:r>
    </w:p>
    <w:p w14:paraId="5FC3A4D0" w14:textId="4CA67456" w:rsidR="0075056D" w:rsidRDefault="0075056D" w:rsidP="005F174F">
      <w:pPr>
        <w:pStyle w:val="ListParagraph"/>
        <w:numPr>
          <w:ilvl w:val="1"/>
          <w:numId w:val="4"/>
        </w:numPr>
        <w:spacing w:line="360" w:lineRule="auto"/>
      </w:pPr>
      <w:r>
        <w:t>Walk through a brief example of instantiating a struct in Rust (note key differences between Rust and C syntax-wise).</w:t>
      </w:r>
    </w:p>
    <w:p w14:paraId="5ACF4E71" w14:textId="513FF098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5C7191">
        <w:t xml:space="preserve"> </w:t>
      </w:r>
      <w:r w:rsidR="0005295A">
        <w:t>Lab for Lesson 13</w:t>
      </w:r>
    </w:p>
    <w:sectPr w:rsidR="003F5572" w:rsidRPr="003F5572" w:rsidSect="006840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3"/>
    <w:rsid w:val="0001484E"/>
    <w:rsid w:val="0005295A"/>
    <w:rsid w:val="000B3901"/>
    <w:rsid w:val="000E0004"/>
    <w:rsid w:val="001239FB"/>
    <w:rsid w:val="001B4933"/>
    <w:rsid w:val="002D182E"/>
    <w:rsid w:val="00377013"/>
    <w:rsid w:val="003A53EF"/>
    <w:rsid w:val="003C31ED"/>
    <w:rsid w:val="003F5572"/>
    <w:rsid w:val="00491DE0"/>
    <w:rsid w:val="005C7191"/>
    <w:rsid w:val="005E3959"/>
    <w:rsid w:val="005F174F"/>
    <w:rsid w:val="00684076"/>
    <w:rsid w:val="00703EBC"/>
    <w:rsid w:val="0075056D"/>
    <w:rsid w:val="00917B78"/>
    <w:rsid w:val="00976C58"/>
    <w:rsid w:val="00BA0F34"/>
    <w:rsid w:val="00C34F80"/>
    <w:rsid w:val="00C76A2B"/>
    <w:rsid w:val="00D647D3"/>
    <w:rsid w:val="00D702A7"/>
    <w:rsid w:val="00E35DD5"/>
    <w:rsid w:val="00EA3EB7"/>
    <w:rsid w:val="00EA6E53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9518"/>
  <w15:chartTrackingRefBased/>
  <w15:docId w15:val="{7F4FFF01-70F4-AF45-911D-87475970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18</cp:revision>
  <dcterms:created xsi:type="dcterms:W3CDTF">2024-04-29T01:00:00Z</dcterms:created>
  <dcterms:modified xsi:type="dcterms:W3CDTF">2024-04-29T15:45:00Z</dcterms:modified>
</cp:coreProperties>
</file>