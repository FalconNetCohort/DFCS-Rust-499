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FDFD1" w14:textId="67A4907C" w:rsidR="0001484E" w:rsidRPr="0001484E" w:rsidRDefault="003F5572" w:rsidP="0001484E">
      <w:pPr>
        <w:pStyle w:val="Heading3"/>
        <w:spacing w:line="360" w:lineRule="auto"/>
      </w:pPr>
      <w:bookmarkStart w:id="0" w:name="lesson-7-iterators-and-closures"/>
      <w:r>
        <w:t xml:space="preserve">Lesson </w:t>
      </w:r>
      <w:r w:rsidR="00ED7B2A">
        <w:t>13:</w:t>
      </w:r>
      <w:r>
        <w:t xml:space="preserve"> </w:t>
      </w:r>
      <w:bookmarkEnd w:id="0"/>
      <w:r w:rsidR="00E7116D">
        <w:t>Structs (Part 2)</w:t>
      </w:r>
    </w:p>
    <w:p w14:paraId="68CA26F8" w14:textId="0BEBC498" w:rsidR="003F5572" w:rsidRDefault="003F5572" w:rsidP="003F5572">
      <w:pPr>
        <w:pStyle w:val="ListParagraph"/>
        <w:numPr>
          <w:ilvl w:val="0"/>
          <w:numId w:val="4"/>
        </w:numPr>
        <w:spacing w:line="360" w:lineRule="auto"/>
      </w:pPr>
      <w:r>
        <w:rPr>
          <w:b/>
          <w:bCs/>
        </w:rPr>
        <w:t xml:space="preserve">Reading: </w:t>
      </w:r>
      <w:r w:rsidR="00043FB9">
        <w:t>“The Rust Programming Language” Chapter 5.3</w:t>
      </w:r>
    </w:p>
    <w:p w14:paraId="2E45F454" w14:textId="7635D261" w:rsidR="003F5572" w:rsidRDefault="003F5572" w:rsidP="003F5572">
      <w:pPr>
        <w:pStyle w:val="ListParagraph"/>
        <w:numPr>
          <w:ilvl w:val="0"/>
          <w:numId w:val="4"/>
        </w:numPr>
        <w:spacing w:line="360" w:lineRule="auto"/>
      </w:pPr>
      <w:r>
        <w:rPr>
          <w:b/>
          <w:bCs/>
        </w:rPr>
        <w:t>Assignments:</w:t>
      </w:r>
      <w:r w:rsidR="0038012A">
        <w:t xml:space="preserve"> PEX 1 due after Lesson 13</w:t>
      </w:r>
    </w:p>
    <w:p w14:paraId="4CBAF423" w14:textId="13B7C260" w:rsidR="003F5572" w:rsidRDefault="003F5572" w:rsidP="003F5572">
      <w:pPr>
        <w:pStyle w:val="ListParagraph"/>
        <w:numPr>
          <w:ilvl w:val="0"/>
          <w:numId w:val="4"/>
        </w:numPr>
        <w:spacing w:line="360" w:lineRule="auto"/>
      </w:pPr>
      <w:r>
        <w:rPr>
          <w:b/>
          <w:bCs/>
        </w:rPr>
        <w:t>Preflight:</w:t>
      </w:r>
      <w:r w:rsidR="0038012A">
        <w:rPr>
          <w:b/>
          <w:bCs/>
        </w:rPr>
        <w:t xml:space="preserve"> </w:t>
      </w:r>
      <w:r w:rsidR="0038012A">
        <w:t>No preflight due</w:t>
      </w:r>
      <w:r w:rsidR="00D3221F">
        <w:t xml:space="preserve"> (it may be useful to allow students to ask last-minute questions about the PEX as a preflight activity</w:t>
      </w:r>
      <w:r w:rsidR="006311D5">
        <w:t>)</w:t>
      </w:r>
    </w:p>
    <w:p w14:paraId="3B34B057" w14:textId="13458F2A" w:rsidR="003F5572" w:rsidRDefault="003F5572" w:rsidP="003F5572">
      <w:pPr>
        <w:pStyle w:val="ListParagraph"/>
        <w:numPr>
          <w:ilvl w:val="0"/>
          <w:numId w:val="4"/>
        </w:numPr>
        <w:spacing w:line="360" w:lineRule="auto"/>
      </w:pPr>
      <w:r>
        <w:rPr>
          <w:b/>
          <w:bCs/>
        </w:rPr>
        <w:t>Lesson Goals:</w:t>
      </w:r>
    </w:p>
    <w:p w14:paraId="6F49F299" w14:textId="31BCF73F" w:rsidR="0043540F" w:rsidRDefault="0043540F" w:rsidP="0043540F">
      <w:pPr>
        <w:pStyle w:val="ListParagraph"/>
        <w:numPr>
          <w:ilvl w:val="1"/>
          <w:numId w:val="4"/>
        </w:numPr>
        <w:spacing w:line="360" w:lineRule="auto"/>
      </w:pPr>
      <w:r>
        <w:t>Understand and practice implementing types in Rust</w:t>
      </w:r>
    </w:p>
    <w:p w14:paraId="180AF85C" w14:textId="1CE36B1D" w:rsidR="0043540F" w:rsidRDefault="00187716" w:rsidP="0043540F">
      <w:pPr>
        <w:pStyle w:val="ListParagraph"/>
        <w:numPr>
          <w:ilvl w:val="1"/>
          <w:numId w:val="4"/>
        </w:numPr>
        <w:spacing w:line="360" w:lineRule="auto"/>
      </w:pPr>
      <w:r>
        <w:t>Create and use methods and associated functions</w:t>
      </w:r>
      <w:r w:rsidR="00E9532F">
        <w:t xml:space="preserve"> with structs</w:t>
      </w:r>
    </w:p>
    <w:p w14:paraId="6F5DDA56" w14:textId="423C8035" w:rsidR="003F5572" w:rsidRDefault="003F5572" w:rsidP="003F5572">
      <w:pPr>
        <w:pStyle w:val="ListParagraph"/>
        <w:numPr>
          <w:ilvl w:val="0"/>
          <w:numId w:val="4"/>
        </w:numPr>
        <w:spacing w:line="360" w:lineRule="auto"/>
      </w:pPr>
      <w:r>
        <w:rPr>
          <w:b/>
          <w:bCs/>
        </w:rPr>
        <w:t>Motivation:</w:t>
      </w:r>
      <w:r w:rsidR="000A080D">
        <w:rPr>
          <w:b/>
          <w:bCs/>
        </w:rPr>
        <w:t xml:space="preserve"> </w:t>
      </w:r>
      <w:r w:rsidR="000A080D">
        <w:t xml:space="preserve">Unlike functions, methods are defined </w:t>
      </w:r>
      <w:r w:rsidR="00FF6DBF">
        <w:t xml:space="preserve">within the context of a struct. </w:t>
      </w:r>
      <w:r w:rsidR="00282511">
        <w:t xml:space="preserve">Understanding how powerful methods and associated functions are is paramount to efficient and </w:t>
      </w:r>
      <w:r w:rsidR="00881239">
        <w:t>concise Rust programming.</w:t>
      </w:r>
    </w:p>
    <w:p w14:paraId="7706A4D0" w14:textId="4C464A4C" w:rsidR="001A4583" w:rsidRDefault="003F5572" w:rsidP="001A4583">
      <w:pPr>
        <w:pStyle w:val="ListParagraph"/>
        <w:numPr>
          <w:ilvl w:val="0"/>
          <w:numId w:val="4"/>
        </w:numPr>
        <w:spacing w:line="360" w:lineRule="auto"/>
      </w:pPr>
      <w:r>
        <w:rPr>
          <w:b/>
          <w:bCs/>
        </w:rPr>
        <w:t>Lecture:</w:t>
      </w:r>
    </w:p>
    <w:p w14:paraId="0CF9CBDA" w14:textId="4520202D" w:rsidR="001A4583" w:rsidRDefault="00723B31" w:rsidP="001A4583">
      <w:pPr>
        <w:pStyle w:val="ListParagraph"/>
        <w:numPr>
          <w:ilvl w:val="1"/>
          <w:numId w:val="4"/>
        </w:numPr>
        <w:spacing w:line="360" w:lineRule="auto"/>
      </w:pPr>
      <w:r>
        <w:t xml:space="preserve">Review struct definition and </w:t>
      </w:r>
      <w:r w:rsidR="00C01C9B">
        <w:t>instantiation</w:t>
      </w:r>
    </w:p>
    <w:p w14:paraId="37B819D1" w14:textId="11BF7137" w:rsidR="00C01C9B" w:rsidRDefault="00977F3B" w:rsidP="001A4583">
      <w:pPr>
        <w:pStyle w:val="ListParagraph"/>
        <w:numPr>
          <w:ilvl w:val="1"/>
          <w:numId w:val="4"/>
        </w:numPr>
        <w:spacing w:line="360" w:lineRule="auto"/>
      </w:pPr>
      <w:r>
        <w:t xml:space="preserve">Clarify the differences between functions and </w:t>
      </w:r>
      <w:r w:rsidR="00335DA5">
        <w:t>methods</w:t>
      </w:r>
    </w:p>
    <w:p w14:paraId="7ED4740E" w14:textId="44E91250" w:rsidR="009D1275" w:rsidRDefault="009D1275" w:rsidP="001A4583">
      <w:pPr>
        <w:pStyle w:val="ListParagraph"/>
        <w:numPr>
          <w:ilvl w:val="1"/>
          <w:numId w:val="4"/>
        </w:numPr>
        <w:spacing w:line="360" w:lineRule="auto"/>
      </w:pPr>
      <w:r>
        <w:t xml:space="preserve">Introduce the implementation </w:t>
      </w:r>
      <w:r w:rsidR="006351DE">
        <w:t>block &amp; methods</w:t>
      </w:r>
    </w:p>
    <w:p w14:paraId="30777D94" w14:textId="3C5F148E" w:rsidR="00DE3406" w:rsidRDefault="00F07DCC" w:rsidP="001A4583">
      <w:pPr>
        <w:pStyle w:val="ListParagraph"/>
        <w:numPr>
          <w:ilvl w:val="1"/>
          <w:numId w:val="4"/>
        </w:numPr>
        <w:spacing w:line="360" w:lineRule="auto"/>
      </w:pPr>
      <w:r>
        <w:t>Review associated functions and cover the “self” parameter</w:t>
      </w:r>
    </w:p>
    <w:p w14:paraId="28F6C953" w14:textId="37B98B54" w:rsidR="003F5572" w:rsidRPr="003F5572" w:rsidRDefault="003F5572" w:rsidP="003F5572">
      <w:pPr>
        <w:pStyle w:val="ListParagraph"/>
        <w:numPr>
          <w:ilvl w:val="0"/>
          <w:numId w:val="4"/>
        </w:numPr>
        <w:spacing w:line="360" w:lineRule="auto"/>
      </w:pPr>
      <w:r>
        <w:rPr>
          <w:b/>
          <w:bCs/>
        </w:rPr>
        <w:t>Lab:</w:t>
      </w:r>
      <w:r w:rsidR="00CC2250">
        <w:t xml:space="preserve"> </w:t>
      </w:r>
      <w:r w:rsidR="00CC2250">
        <w:t xml:space="preserve">Define a struct, instantiate it, and </w:t>
      </w:r>
      <w:r w:rsidR="00CF0274">
        <w:t xml:space="preserve">create at least one associated function and method. Then, </w:t>
      </w:r>
      <w:r w:rsidR="00CC2250">
        <w:t>use one of the control flow elements you have learned to manipulate the instance of the struct.</w:t>
      </w:r>
    </w:p>
    <w:sectPr w:rsidR="003F5572" w:rsidRPr="003F5572" w:rsidSect="009C0DA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A2C544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A991"/>
    <w:multiLevelType w:val="multilevel"/>
    <w:tmpl w:val="0D26E1A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20C31F96"/>
    <w:multiLevelType w:val="hybridMultilevel"/>
    <w:tmpl w:val="7E36531E"/>
    <w:lvl w:ilvl="0" w:tplc="8C062B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7B3C61"/>
    <w:multiLevelType w:val="hybridMultilevel"/>
    <w:tmpl w:val="2C18E022"/>
    <w:lvl w:ilvl="0" w:tplc="4DE84E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1078639">
    <w:abstractNumId w:val="0"/>
  </w:num>
  <w:num w:numId="2" w16cid:durableId="1855456795">
    <w:abstractNumId w:val="1"/>
  </w:num>
  <w:num w:numId="3" w16cid:durableId="428816284">
    <w:abstractNumId w:val="3"/>
  </w:num>
  <w:num w:numId="4" w16cid:durableId="7401029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B2A"/>
    <w:rsid w:val="0001484E"/>
    <w:rsid w:val="00043FB9"/>
    <w:rsid w:val="000A080D"/>
    <w:rsid w:val="00187716"/>
    <w:rsid w:val="001A4583"/>
    <w:rsid w:val="00282511"/>
    <w:rsid w:val="00335DA5"/>
    <w:rsid w:val="0038012A"/>
    <w:rsid w:val="003C31ED"/>
    <w:rsid w:val="003F5572"/>
    <w:rsid w:val="0043540F"/>
    <w:rsid w:val="005D6DC5"/>
    <w:rsid w:val="006311D5"/>
    <w:rsid w:val="006351DE"/>
    <w:rsid w:val="00723B31"/>
    <w:rsid w:val="007E331C"/>
    <w:rsid w:val="00881239"/>
    <w:rsid w:val="00917B78"/>
    <w:rsid w:val="00977F3B"/>
    <w:rsid w:val="009C0DA8"/>
    <w:rsid w:val="009D1275"/>
    <w:rsid w:val="00BA0F34"/>
    <w:rsid w:val="00C01C9B"/>
    <w:rsid w:val="00C76A2B"/>
    <w:rsid w:val="00CC2250"/>
    <w:rsid w:val="00CF0274"/>
    <w:rsid w:val="00D3221F"/>
    <w:rsid w:val="00DE3406"/>
    <w:rsid w:val="00E7116D"/>
    <w:rsid w:val="00E9532F"/>
    <w:rsid w:val="00ED7B2A"/>
    <w:rsid w:val="00F07DCC"/>
    <w:rsid w:val="00FD1549"/>
    <w:rsid w:val="00FF6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2E2D3"/>
  <w15:chartTrackingRefBased/>
  <w15:docId w15:val="{5CB4CE29-B2F9-5741-B51D-34871FCAB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5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55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55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5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5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55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55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55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55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5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55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5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5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5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55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55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5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5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55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55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5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55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55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55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55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55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55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55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5572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3F5572"/>
    <w:pPr>
      <w:numPr>
        <w:numId w:val="1"/>
      </w:numPr>
      <w:contextualSpacing/>
    </w:pPr>
  </w:style>
  <w:style w:type="paragraph" w:customStyle="1" w:styleId="Compact">
    <w:name w:val="Compact"/>
    <w:basedOn w:val="BodyText"/>
    <w:qFormat/>
    <w:rsid w:val="003F5572"/>
    <w:pPr>
      <w:spacing w:before="36" w:after="36" w:line="240" w:lineRule="auto"/>
    </w:pPr>
    <w:rPr>
      <w:kern w:val="0"/>
      <w:sz w:val="24"/>
      <w:szCs w:val="24"/>
      <w14:ligatures w14:val="none"/>
    </w:rPr>
  </w:style>
  <w:style w:type="character" w:customStyle="1" w:styleId="VerbatimChar">
    <w:name w:val="Verbatim Char"/>
    <w:basedOn w:val="DefaultParagraphFont"/>
    <w:link w:val="SourceCode"/>
    <w:rsid w:val="003F5572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3F5572"/>
    <w:pPr>
      <w:wordWrap w:val="0"/>
      <w:spacing w:after="200" w:line="240" w:lineRule="auto"/>
    </w:pPr>
    <w:rPr>
      <w:rFonts w:ascii="Consolas" w:hAnsi="Consolas"/>
    </w:rPr>
  </w:style>
  <w:style w:type="paragraph" w:styleId="BodyText">
    <w:name w:val="Body Text"/>
    <w:basedOn w:val="Normal"/>
    <w:link w:val="BodyTextChar"/>
    <w:uiPriority w:val="99"/>
    <w:semiHidden/>
    <w:unhideWhenUsed/>
    <w:rsid w:val="003F557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F55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avepetzold/Library/Group%20Containers/UBF8T346G9.Office/User%20Content.localized/Templates.localized/ILP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ILP_TEMPLATE.dotx</Template>
  <TotalTime>11</TotalTime>
  <Pages>1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Petzold</dc:creator>
  <cp:keywords/>
  <dc:description/>
  <cp:lastModifiedBy>Petzold, David J C2C USAF USAFA CW/CS25</cp:lastModifiedBy>
  <cp:revision>27</cp:revision>
  <dcterms:created xsi:type="dcterms:W3CDTF">2024-04-29T15:43:00Z</dcterms:created>
  <dcterms:modified xsi:type="dcterms:W3CDTF">2024-04-29T15:58:00Z</dcterms:modified>
</cp:coreProperties>
</file>