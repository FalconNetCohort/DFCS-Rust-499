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C205" w14:textId="68E5C2B5" w:rsidR="009E0AA5" w:rsidRDefault="009E0AA5" w:rsidP="009E0AA5">
      <w:pPr>
        <w:pStyle w:val="Heading3"/>
      </w:pPr>
      <w:bookmarkStart w:id="0" w:name="X79f318daa1ba755521de664c4450411d80d8297"/>
      <w:r>
        <w:t xml:space="preserve">Lesson </w:t>
      </w:r>
      <w:r>
        <w:t>12</w:t>
      </w:r>
      <w:r>
        <w:t xml:space="preserve">: </w:t>
      </w:r>
      <w:r w:rsidR="008D6708">
        <w:t>Smart Pointers &amp; Why Rust Isn’t C</w:t>
      </w:r>
      <w:r w:rsidR="000C4AD2">
        <w:t xml:space="preserve"> (Part 1)</w:t>
      </w:r>
    </w:p>
    <w:p w14:paraId="34A93274" w14:textId="09F191A6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 xml:space="preserve">: “The Rust Programming Language” Chapter </w:t>
      </w:r>
      <w:r w:rsidR="008D6708">
        <w:t>15</w:t>
      </w:r>
      <w:r w:rsidR="000C4AD2">
        <w:t>.1-15.3</w:t>
      </w:r>
      <w:r w:rsidR="00482FC0">
        <w:t xml:space="preserve"> (Students may also choose to read this article from Medium: </w:t>
      </w:r>
      <w:hyperlink r:id="rId5" w:history="1">
        <w:r w:rsidR="00482FC0" w:rsidRPr="007D1F22">
          <w:rPr>
            <w:rStyle w:val="Hyperlink"/>
          </w:rPr>
          <w:t>https://perelyn-sama.medium.com/understanding-smart-pointers-in-rust-a-comprehensive-guide-cc06eb94a147</w:t>
        </w:r>
      </w:hyperlink>
      <w:r w:rsidR="00482FC0">
        <w:t xml:space="preserve"> which may help summarize common Smart Pointers &amp; their</w:t>
      </w:r>
      <w:r w:rsidR="0092016B">
        <w:t xml:space="preserve"> typical uses)</w:t>
      </w:r>
      <w:r w:rsidR="000C4AD2">
        <w:t>.</w:t>
      </w:r>
    </w:p>
    <w:p w14:paraId="5A0150B3" w14:textId="5C41946E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>
        <w:t xml:space="preserve">: </w:t>
      </w:r>
      <w:r w:rsidR="00B7571D">
        <w:rPr>
          <w:u w:val="single"/>
        </w:rPr>
        <w:t>Read</w:t>
      </w:r>
      <w:r w:rsidR="00B7571D">
        <w:t xml:space="preserve"> </w:t>
      </w:r>
      <w:r w:rsidR="005C2B94">
        <w:t xml:space="preserve">the appropriate sections of </w:t>
      </w:r>
      <w:r w:rsidR="00B7571D">
        <w:t>Chapter 15 &amp; thoroughly understand (review if necessary) pointers in C</w:t>
      </w:r>
    </w:p>
    <w:p w14:paraId="7F81C495" w14:textId="4A6F4AAD" w:rsidR="009E0AA5" w:rsidRDefault="009E0AA5" w:rsidP="00B7571D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="00B7571D" w:rsidRPr="00B7571D">
        <w:rPr>
          <w:u w:val="single"/>
        </w:rPr>
        <w:t>Read</w:t>
      </w:r>
      <w:r w:rsidR="00B7571D">
        <w:t xml:space="preserve"> </w:t>
      </w:r>
      <w:r w:rsidR="005C2B94">
        <w:t xml:space="preserve">assigned sections in </w:t>
      </w:r>
      <w:r w:rsidR="00B7571D" w:rsidRPr="00B7571D">
        <w:t>Chapter</w:t>
      </w:r>
      <w:r w:rsidR="00B7571D">
        <w:t xml:space="preserve"> 15</w:t>
      </w:r>
    </w:p>
    <w:p w14:paraId="305F7500" w14:textId="77777777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15F480B2" w14:textId="5BAA2C46" w:rsidR="009E0AA5" w:rsidRDefault="001B2779" w:rsidP="009E0AA5">
      <w:pPr>
        <w:pStyle w:val="Compact"/>
        <w:numPr>
          <w:ilvl w:val="1"/>
          <w:numId w:val="1"/>
        </w:numPr>
      </w:pPr>
      <w:r>
        <w:t>Understand how smart pointers differ from pointers and references in C.</w:t>
      </w:r>
    </w:p>
    <w:p w14:paraId="473EBCF8" w14:textId="77777777" w:rsidR="00B7571D" w:rsidRDefault="00B7571D" w:rsidP="009E0AA5">
      <w:pPr>
        <w:pStyle w:val="Compact"/>
        <w:numPr>
          <w:ilvl w:val="1"/>
          <w:numId w:val="1"/>
        </w:numPr>
      </w:pPr>
    </w:p>
    <w:p w14:paraId="5FF9E2D6" w14:textId="77777777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>: Creation of a simple CLI is an easy way to practice previous skills in a useful manner &amp; learn the semantics of command line arguments, errors, and file/terminal I/O in Rust.</w:t>
      </w:r>
    </w:p>
    <w:p w14:paraId="10801219" w14:textId="77777777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1C430135" w14:textId="77777777" w:rsidR="009E0AA5" w:rsidRDefault="009E0AA5" w:rsidP="009E0AA5">
      <w:pPr>
        <w:pStyle w:val="Compact"/>
        <w:numPr>
          <w:ilvl w:val="1"/>
          <w:numId w:val="1"/>
        </w:numPr>
      </w:pPr>
      <w:r>
        <w:t>Review of previous concepts (instructor’s discretion)</w:t>
      </w:r>
    </w:p>
    <w:p w14:paraId="5192039A" w14:textId="77777777" w:rsidR="009E0AA5" w:rsidRDefault="009E0AA5" w:rsidP="009E0AA5">
      <w:pPr>
        <w:pStyle w:val="Compact"/>
        <w:numPr>
          <w:ilvl w:val="1"/>
          <w:numId w:val="1"/>
        </w:numPr>
      </w:pPr>
      <w:r>
        <w:t>Overview of error console (stderr)</w:t>
      </w:r>
    </w:p>
    <w:p w14:paraId="69A1115F" w14:textId="77777777" w:rsidR="009E0AA5" w:rsidRDefault="009E0AA5" w:rsidP="009E0AA5">
      <w:pPr>
        <w:pStyle w:val="Compact"/>
        <w:numPr>
          <w:ilvl w:val="1"/>
          <w:numId w:val="1"/>
        </w:numPr>
      </w:pPr>
      <w:r>
        <w:t>Overview of command line arguments</w:t>
      </w:r>
    </w:p>
    <w:p w14:paraId="63244EF6" w14:textId="77777777" w:rsidR="009E0AA5" w:rsidRDefault="009E0AA5" w:rsidP="009E0AA5">
      <w:pPr>
        <w:pStyle w:val="Compact"/>
        <w:numPr>
          <w:ilvl w:val="1"/>
          <w:numId w:val="1"/>
        </w:numPr>
      </w:pPr>
      <w:r>
        <w:t>Discretionary time (suggested for project work)</w:t>
      </w:r>
    </w:p>
    <w:p w14:paraId="02F63153" w14:textId="4B4C01C5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r>
        <w:t xml:space="preserve">: </w:t>
      </w:r>
      <w:bookmarkEnd w:id="0"/>
      <w:r w:rsidR="0092016B">
        <w:t xml:space="preserve">Create </w:t>
      </w:r>
      <w:r w:rsidR="00B34359">
        <w:t>(at least) 1</w:t>
      </w:r>
      <w:r w:rsidR="0092016B">
        <w:t xml:space="preserve"> Rust </w:t>
      </w:r>
      <w:r w:rsidR="00744E47">
        <w:t>program utilizing smart pointers</w:t>
      </w:r>
    </w:p>
    <w:p w14:paraId="2643A580" w14:textId="77777777" w:rsidR="00C76A2B" w:rsidRDefault="00C76A2B"/>
    <w:sectPr w:rsidR="00C76A2B" w:rsidSect="003369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5"/>
    <w:rsid w:val="000C4AD2"/>
    <w:rsid w:val="001B2779"/>
    <w:rsid w:val="00217DBE"/>
    <w:rsid w:val="00336939"/>
    <w:rsid w:val="003C31ED"/>
    <w:rsid w:val="00482FC0"/>
    <w:rsid w:val="005C2B94"/>
    <w:rsid w:val="00744E47"/>
    <w:rsid w:val="008D6708"/>
    <w:rsid w:val="0092016B"/>
    <w:rsid w:val="009E0AA5"/>
    <w:rsid w:val="00B34359"/>
    <w:rsid w:val="00B7571D"/>
    <w:rsid w:val="00B80C2B"/>
    <w:rsid w:val="00C74616"/>
    <w:rsid w:val="00C76A2B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A5B"/>
  <w15:chartTrackingRefBased/>
  <w15:docId w15:val="{D5D64A9F-469A-4161-97B1-92DC1EE6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A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9E0AA5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E0AA5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0A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0AA5"/>
  </w:style>
  <w:style w:type="character" w:styleId="UnresolvedMention">
    <w:name w:val="Unresolved Mention"/>
    <w:basedOn w:val="DefaultParagraphFont"/>
    <w:uiPriority w:val="99"/>
    <w:semiHidden/>
    <w:unhideWhenUsed/>
    <w:rsid w:val="0048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elyn-sama.medium.com/understanding-smart-pointers-in-rust-a-comprehensive-guide-cc06eb94a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C3C USAF USAFA CW/CS25</dc:creator>
  <cp:keywords/>
  <dc:description/>
  <cp:lastModifiedBy>Petzold, David J C3C USAF USAFA CW/CS25</cp:lastModifiedBy>
  <cp:revision>13</cp:revision>
  <dcterms:created xsi:type="dcterms:W3CDTF">2024-04-24T19:00:00Z</dcterms:created>
  <dcterms:modified xsi:type="dcterms:W3CDTF">2024-04-24T19:27:00Z</dcterms:modified>
</cp:coreProperties>
</file>