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EEC7E" w14:textId="5458C285" w:rsidR="0001484E" w:rsidRPr="0001484E" w:rsidRDefault="003F5572" w:rsidP="0001484E">
      <w:pPr>
        <w:pStyle w:val="Heading3"/>
        <w:spacing w:line="360" w:lineRule="auto"/>
      </w:pPr>
      <w:bookmarkStart w:id="0" w:name="lesson-7-iterators-and-closures"/>
      <w:r>
        <w:t xml:space="preserve">Lesson </w:t>
      </w:r>
      <w:r w:rsidR="00437768">
        <w:t>16</w:t>
      </w:r>
      <w:r>
        <w:t xml:space="preserve">: </w:t>
      </w:r>
      <w:bookmarkEnd w:id="0"/>
      <w:r w:rsidR="00437768">
        <w:t>Traits (Part 1)</w:t>
      </w:r>
    </w:p>
    <w:p w14:paraId="2F537358" w14:textId="5328B710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Reading: </w:t>
      </w:r>
      <w:r w:rsidR="007240CB">
        <w:t>“The Rust Programming Language” Chapter 10.2</w:t>
      </w:r>
    </w:p>
    <w:p w14:paraId="2F7CBB14" w14:textId="7377D05B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Assignments:</w:t>
      </w:r>
      <w:r w:rsidR="007240CB">
        <w:rPr>
          <w:b/>
          <w:bCs/>
        </w:rPr>
        <w:t xml:space="preserve"> </w:t>
      </w:r>
      <w:r w:rsidR="007240CB">
        <w:t>No assignment</w:t>
      </w:r>
    </w:p>
    <w:p w14:paraId="5F21CC60" w14:textId="3EF79AF1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Preflight:</w:t>
      </w:r>
      <w:r w:rsidR="007240CB">
        <w:rPr>
          <w:b/>
          <w:bCs/>
        </w:rPr>
        <w:t xml:space="preserve"> </w:t>
      </w:r>
      <w:r w:rsidR="00F16583">
        <w:t xml:space="preserve">No preflight assigned but </w:t>
      </w:r>
      <w:r w:rsidR="00B95061">
        <w:t>it may be helpful to understand interfaces from other languages</w:t>
      </w:r>
    </w:p>
    <w:p w14:paraId="2EAA5E1C" w14:textId="2B585F26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Lesson Goals:</w:t>
      </w:r>
      <w:r w:rsidR="00B95061">
        <w:t xml:space="preserve"> </w:t>
      </w:r>
    </w:p>
    <w:p w14:paraId="5752A530" w14:textId="42408640" w:rsidR="003F7FDB" w:rsidRDefault="003F7FDB" w:rsidP="003F7FDB">
      <w:pPr>
        <w:pStyle w:val="ListParagraph"/>
        <w:numPr>
          <w:ilvl w:val="1"/>
          <w:numId w:val="4"/>
        </w:numPr>
        <w:spacing w:line="360" w:lineRule="auto"/>
      </w:pPr>
      <w:r>
        <w:t xml:space="preserve">Understand the interaction between traits and </w:t>
      </w:r>
      <w:r w:rsidR="00AB0453">
        <w:t>methods</w:t>
      </w:r>
    </w:p>
    <w:p w14:paraId="0062F3C6" w14:textId="2577F9D6" w:rsidR="00256C6B" w:rsidRDefault="00256C6B" w:rsidP="003F7FDB">
      <w:pPr>
        <w:pStyle w:val="ListParagraph"/>
        <w:numPr>
          <w:ilvl w:val="1"/>
          <w:numId w:val="4"/>
        </w:numPr>
        <w:spacing w:line="360" w:lineRule="auto"/>
      </w:pPr>
      <w:r>
        <w:t xml:space="preserve">Apply traits to </w:t>
      </w:r>
      <w:r w:rsidR="00EB1E0A">
        <w:t>“</w:t>
      </w:r>
      <w:r>
        <w:t>group together</w:t>
      </w:r>
      <w:r w:rsidR="00EB1E0A">
        <w:t>”</w:t>
      </w:r>
      <w:r>
        <w:t xml:space="preserve"> methods</w:t>
      </w:r>
    </w:p>
    <w:p w14:paraId="61B124DF" w14:textId="6B6CE178" w:rsidR="00676F9A" w:rsidRDefault="003F5572" w:rsidP="00676F9A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Motivation:</w:t>
      </w:r>
      <w:r w:rsidR="00676F9A">
        <w:rPr>
          <w:b/>
          <w:bCs/>
        </w:rPr>
        <w:t xml:space="preserve"> </w:t>
      </w:r>
      <w:r w:rsidR="00676F9A">
        <w:t xml:space="preserve">Traits are used to </w:t>
      </w:r>
      <w:r w:rsidR="0053341D">
        <w:t xml:space="preserve">define shared behavior </w:t>
      </w:r>
      <w:r w:rsidR="006A24B6">
        <w:t>in an abstract way. They require a solid</w:t>
      </w:r>
      <w:r w:rsidR="00283492">
        <w:t xml:space="preserve"> understanding of structs and methods but provide a great deal of flexibility </w:t>
      </w:r>
      <w:r w:rsidR="0008754A">
        <w:t xml:space="preserve">when dealing with </w:t>
      </w:r>
      <w:r w:rsidR="003A15ED">
        <w:t>multiple</w:t>
      </w:r>
      <w:r w:rsidR="0008754A">
        <w:t xml:space="preserve"> structs</w:t>
      </w:r>
      <w:r w:rsidR="00B72E6B">
        <w:t>.</w:t>
      </w:r>
    </w:p>
    <w:p w14:paraId="046A17B0" w14:textId="23FE2D43" w:rsid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Lecture:</w:t>
      </w:r>
    </w:p>
    <w:p w14:paraId="5074F405" w14:textId="0BA4E5E0" w:rsidR="003A15ED" w:rsidRDefault="002F7B5B" w:rsidP="003A15ED">
      <w:pPr>
        <w:pStyle w:val="ListParagraph"/>
        <w:numPr>
          <w:ilvl w:val="1"/>
          <w:numId w:val="4"/>
        </w:numPr>
        <w:spacing w:line="360" w:lineRule="auto"/>
      </w:pPr>
      <w:r>
        <w:t xml:space="preserve">Discuss the </w:t>
      </w:r>
      <w:r w:rsidR="00071706">
        <w:t xml:space="preserve">common use cases of </w:t>
      </w:r>
      <w:r w:rsidR="00FA6CFB">
        <w:t>traits and why they exist</w:t>
      </w:r>
    </w:p>
    <w:p w14:paraId="5C91C067" w14:textId="2219C103" w:rsidR="000E2829" w:rsidRDefault="000E2829" w:rsidP="003A15ED">
      <w:pPr>
        <w:pStyle w:val="ListParagraph"/>
        <w:numPr>
          <w:ilvl w:val="1"/>
          <w:numId w:val="4"/>
        </w:numPr>
        <w:spacing w:line="360" w:lineRule="auto"/>
      </w:pPr>
      <w:r>
        <w:t xml:space="preserve">(Optional: </w:t>
      </w:r>
      <w:r>
        <w:rPr>
          <w:i/>
          <w:iCs/>
        </w:rPr>
        <w:t>Briefly</w:t>
      </w:r>
      <w:r>
        <w:t xml:space="preserve"> discuss interfaces so students have more context and how traits </w:t>
      </w:r>
      <w:r w:rsidR="00BB4C0B">
        <w:t>relate)</w:t>
      </w:r>
    </w:p>
    <w:p w14:paraId="18999B78" w14:textId="4D1E2B3D" w:rsidR="00FA6CFB" w:rsidRDefault="00FA6CFB" w:rsidP="003A15ED">
      <w:pPr>
        <w:pStyle w:val="ListParagraph"/>
        <w:numPr>
          <w:ilvl w:val="1"/>
          <w:numId w:val="4"/>
        </w:numPr>
        <w:spacing w:line="360" w:lineRule="auto"/>
      </w:pPr>
      <w:r>
        <w:t>Give ex</w:t>
      </w:r>
      <w:r w:rsidR="000E2829">
        <w:t xml:space="preserve">amples of </w:t>
      </w:r>
      <w:r w:rsidR="00932168">
        <w:t>structs, methods, and traits</w:t>
      </w:r>
      <w:r w:rsidR="008274F6">
        <w:t xml:space="preserve"> and how they interact</w:t>
      </w:r>
    </w:p>
    <w:p w14:paraId="751B7DC5" w14:textId="1E4309A8" w:rsidR="003F5572" w:rsidRPr="003F5572" w:rsidRDefault="003F5572" w:rsidP="003F5572">
      <w:pPr>
        <w:pStyle w:val="ListParagraph"/>
        <w:numPr>
          <w:ilvl w:val="0"/>
          <w:numId w:val="4"/>
        </w:numPr>
        <w:spacing w:line="360" w:lineRule="auto"/>
      </w:pPr>
      <w:r>
        <w:rPr>
          <w:b/>
          <w:bCs/>
        </w:rPr>
        <w:t>Lab:</w:t>
      </w:r>
      <w:r w:rsidR="008274F6">
        <w:rPr>
          <w:b/>
          <w:bCs/>
        </w:rPr>
        <w:t xml:space="preserve"> </w:t>
      </w:r>
      <w:r w:rsidR="008274F6">
        <w:t>Lab due Lesson 17</w:t>
      </w:r>
    </w:p>
    <w:sectPr w:rsidR="003F5572" w:rsidRPr="003F5572" w:rsidSect="000A75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A2C54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A991"/>
    <w:multiLevelType w:val="multilevel"/>
    <w:tmpl w:val="0D26E1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0C31F96"/>
    <w:multiLevelType w:val="hybridMultilevel"/>
    <w:tmpl w:val="7E36531E"/>
    <w:lvl w:ilvl="0" w:tplc="8C062B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B3C61"/>
    <w:multiLevelType w:val="hybridMultilevel"/>
    <w:tmpl w:val="2C18E022"/>
    <w:lvl w:ilvl="0" w:tplc="4DE84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078639">
    <w:abstractNumId w:val="0"/>
  </w:num>
  <w:num w:numId="2" w16cid:durableId="1855456795">
    <w:abstractNumId w:val="1"/>
  </w:num>
  <w:num w:numId="3" w16cid:durableId="428816284">
    <w:abstractNumId w:val="3"/>
  </w:num>
  <w:num w:numId="4" w16cid:durableId="74010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768"/>
    <w:rsid w:val="0001484E"/>
    <w:rsid w:val="00071706"/>
    <w:rsid w:val="0008754A"/>
    <w:rsid w:val="000A7587"/>
    <w:rsid w:val="000E2829"/>
    <w:rsid w:val="00256C6B"/>
    <w:rsid w:val="00283492"/>
    <w:rsid w:val="002F7B5B"/>
    <w:rsid w:val="003A15ED"/>
    <w:rsid w:val="003C31ED"/>
    <w:rsid w:val="003F5572"/>
    <w:rsid w:val="003F7FDB"/>
    <w:rsid w:val="00437768"/>
    <w:rsid w:val="0053341D"/>
    <w:rsid w:val="00676F9A"/>
    <w:rsid w:val="006A24B6"/>
    <w:rsid w:val="007240CB"/>
    <w:rsid w:val="007E2C23"/>
    <w:rsid w:val="008274F6"/>
    <w:rsid w:val="00917B78"/>
    <w:rsid w:val="00932168"/>
    <w:rsid w:val="00AB0453"/>
    <w:rsid w:val="00B72E6B"/>
    <w:rsid w:val="00B95061"/>
    <w:rsid w:val="00BA0F34"/>
    <w:rsid w:val="00BB4C0B"/>
    <w:rsid w:val="00C76A2B"/>
    <w:rsid w:val="00EB1E0A"/>
    <w:rsid w:val="00F16583"/>
    <w:rsid w:val="00FA6CFB"/>
    <w:rsid w:val="00FD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4D1C"/>
  <w15:chartTrackingRefBased/>
  <w15:docId w15:val="{4FF9A381-317C-1145-93F3-88016E09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572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F5572"/>
    <w:pPr>
      <w:numPr>
        <w:numId w:val="1"/>
      </w:numPr>
      <w:contextualSpacing/>
    </w:pPr>
  </w:style>
  <w:style w:type="paragraph" w:customStyle="1" w:styleId="Compact">
    <w:name w:val="Compact"/>
    <w:basedOn w:val="BodyText"/>
    <w:qFormat/>
    <w:rsid w:val="003F5572"/>
    <w:pPr>
      <w:spacing w:before="36" w:after="36" w:line="240" w:lineRule="auto"/>
    </w:pPr>
    <w:rPr>
      <w:kern w:val="0"/>
      <w:sz w:val="24"/>
      <w:szCs w:val="24"/>
      <w14:ligatures w14:val="none"/>
    </w:rPr>
  </w:style>
  <w:style w:type="character" w:customStyle="1" w:styleId="VerbatimChar">
    <w:name w:val="Verbatim Char"/>
    <w:basedOn w:val="DefaultParagraphFont"/>
    <w:link w:val="SourceCode"/>
    <w:rsid w:val="003F557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3F5572"/>
    <w:pPr>
      <w:wordWrap w:val="0"/>
      <w:spacing w:after="200" w:line="240" w:lineRule="auto"/>
    </w:pPr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57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vepetzold/Library/Group%20Containers/UBF8T346G9.Office/User%20Content.localized/Templates.localized/IL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ILP_TEMPLATE.dotx</Template>
  <TotalTime>11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Petzold</dc:creator>
  <cp:keywords/>
  <dc:description/>
  <cp:lastModifiedBy>Petzold, David J C2C USAF USAFA CW/CS25</cp:lastModifiedBy>
  <cp:revision>24</cp:revision>
  <dcterms:created xsi:type="dcterms:W3CDTF">2024-04-29T16:15:00Z</dcterms:created>
  <dcterms:modified xsi:type="dcterms:W3CDTF">2024-04-29T16:40:00Z</dcterms:modified>
</cp:coreProperties>
</file>